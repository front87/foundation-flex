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F55" w:rsidRDefault="00874F55" w:rsidP="00FB2429">
      <w:pPr>
        <w:rPr>
          <w:rFonts w:ascii="Times New Roman" w:hAnsi="Times New Roman"/>
          <w:sz w:val="24"/>
          <w:szCs w:val="24"/>
        </w:rPr>
      </w:pPr>
      <w:bookmarkStart w:id="0" w:name="_GoBack"/>
      <w:r>
        <w:rPr>
          <w:rFonts w:ascii="Arial" w:hAnsi="Arial" w:cs="Arial"/>
          <w:color w:val="000000"/>
          <w:sz w:val="20"/>
          <w:szCs w:val="20"/>
          <w:shd w:val="clear" w:color="auto" w:fill="FFFFFF"/>
        </w:rPr>
        <w:t>1990548</w:t>
      </w:r>
      <w:bookmarkEnd w:id="0"/>
      <w:r>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w:t>
      </w:r>
      <w:hyperlink r:id="rId6" w:tgtFrame="_blank" w:history="1">
        <w:r>
          <w:rPr>
            <w:rStyle w:val="Hyperlink"/>
            <w:rFonts w:ascii="Arial" w:hAnsi="Arial" w:cs="Arial"/>
            <w:color w:val="2A5885"/>
            <w:sz w:val="20"/>
            <w:szCs w:val="20"/>
            <w:u w:val="none"/>
            <w:shd w:val="clear" w:color="auto" w:fill="FFFFFF"/>
          </w:rPr>
          <w:t>svadbaspb.ru</w:t>
        </w:r>
      </w:hyperlink>
      <w:r>
        <w:rPr>
          <w:rStyle w:val="apple-converted-space"/>
          <w:rFonts w:ascii="Arial" w:hAnsi="Arial" w:cs="Arial"/>
          <w:color w:val="000000"/>
          <w:sz w:val="20"/>
          <w:szCs w:val="20"/>
          <w:shd w:val="clear" w:color="auto" w:fill="FFFFFF"/>
        </w:rPr>
        <w:t> </w:t>
      </w:r>
      <w:hyperlink r:id="rId7" w:tgtFrame="_blank" w:history="1">
        <w:r>
          <w:rPr>
            <w:rStyle w:val="Hyperlink"/>
            <w:rFonts w:ascii="Arial" w:hAnsi="Arial" w:cs="Arial"/>
            <w:color w:val="2A5885"/>
            <w:sz w:val="20"/>
            <w:szCs w:val="20"/>
            <w:u w:val="none"/>
            <w:shd w:val="clear" w:color="auto" w:fill="FFFFFF"/>
          </w:rPr>
          <w:t>uhod-smeds.ru</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0 &lt;a href="</w:t>
      </w:r>
      <w:hyperlink r:id="rId8" w:tgtFrame="_blank" w:history="1">
        <w:r>
          <w:rPr>
            <w:rStyle w:val="Hyperlink"/>
            <w:rFonts w:ascii="Arial" w:hAnsi="Arial" w:cs="Arial"/>
            <w:color w:val="2A5885"/>
            <w:sz w:val="20"/>
            <w:szCs w:val="20"/>
            <w:u w:val="none"/>
            <w:shd w:val="clear" w:color="auto" w:fill="FFFFFF"/>
          </w:rPr>
          <w:t>http://uhod-smeds.ru/</w:t>
        </w:r>
      </w:hyperlink>
      <w:r>
        <w:rPr>
          <w:rFonts w:ascii="Arial" w:hAnsi="Arial" w:cs="Arial"/>
          <w:color w:val="000000"/>
          <w:sz w:val="20"/>
          <w:szCs w:val="20"/>
          <w:shd w:val="clear" w:color="auto" w:fill="FFFFFF"/>
        </w:rPr>
        <w:t>"&gt;уход за пожилыми людьми&lt;/a&gt;</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&lt;a href="</w:t>
      </w:r>
      <w:hyperlink r:id="rId9" w:tgtFrame="_blank" w:history="1">
        <w:r>
          <w:rPr>
            <w:rStyle w:val="Hyperlink"/>
            <w:rFonts w:ascii="Arial" w:hAnsi="Arial" w:cs="Arial"/>
            <w:color w:val="2A5885"/>
            <w:sz w:val="20"/>
            <w:szCs w:val="20"/>
            <w:u w:val="none"/>
            <w:shd w:val="clear" w:color="auto" w:fill="FFFFFF"/>
          </w:rPr>
          <w:t>http://uhod-smeds.ru/</w:t>
        </w:r>
      </w:hyperlink>
      <w:r>
        <w:rPr>
          <w:rFonts w:ascii="Arial" w:hAnsi="Arial" w:cs="Arial"/>
          <w:color w:val="000000"/>
          <w:sz w:val="20"/>
          <w:szCs w:val="20"/>
          <w:shd w:val="clear" w:color="auto" w:fill="FFFFFF"/>
        </w:rPr>
        <w:t>"&gt;частный дом престарелых&lt;/a&gt;</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С</w:t>
      </w:r>
    </w:p>
    <w:p w:rsidR="00874F55" w:rsidRPr="00AD6D68" w:rsidRDefault="00874F55" w:rsidP="00FB2429">
      <w:pPr>
        <w:rPr>
          <w:rFonts w:ascii="Times New Roman" w:hAnsi="Times New Roman"/>
          <w:sz w:val="32"/>
          <w:szCs w:val="24"/>
        </w:rPr>
      </w:pPr>
      <w:r w:rsidRPr="00AD6D68">
        <w:rPr>
          <w:rFonts w:ascii="Times New Roman" w:hAnsi="Times New Roman"/>
          <w:sz w:val="32"/>
          <w:szCs w:val="24"/>
        </w:rPr>
        <w:t>Калькулятор напитков на свадебном банкете</w:t>
      </w:r>
    </w:p>
    <w:p w:rsidR="00874F55" w:rsidRDefault="00874F55" w:rsidP="00FB2429">
      <w:pPr>
        <w:rPr>
          <w:rFonts w:ascii="Times New Roman" w:hAnsi="Times New Roman"/>
          <w:sz w:val="24"/>
          <w:szCs w:val="24"/>
        </w:rPr>
      </w:pPr>
      <w:r w:rsidRPr="009E0EED">
        <w:rPr>
          <w:rFonts w:ascii="Times New Roman" w:hAnsi="Times New Roman"/>
          <w:sz w:val="24"/>
          <w:szCs w:val="24"/>
        </w:rPr>
        <w:t>&lt;</w:t>
      </w:r>
      <w:r>
        <w:rPr>
          <w:rFonts w:ascii="Times New Roman" w:hAnsi="Times New Roman"/>
          <w:sz w:val="24"/>
          <w:szCs w:val="24"/>
          <w:lang w:val="en-US"/>
        </w:rPr>
        <w:t>p</w:t>
      </w:r>
      <w:r w:rsidRPr="009E0EED">
        <w:rPr>
          <w:rFonts w:ascii="Times New Roman" w:hAnsi="Times New Roman"/>
          <w:sz w:val="24"/>
          <w:szCs w:val="24"/>
        </w:rPr>
        <w:t>&gt;</w:t>
      </w:r>
      <w:r>
        <w:rPr>
          <w:rFonts w:ascii="Times New Roman" w:hAnsi="Times New Roman"/>
          <w:sz w:val="24"/>
          <w:szCs w:val="24"/>
        </w:rPr>
        <w:t xml:space="preserve">Свадебная вечеринка в ресторане или на базе отдыха – один из самых приятных пунктов праздничного дня. После волнительной церемонии бракосочетания и утомительной прогулки с фотосессией гости мечтают поскорее приземлиться на удобный стул и отведать вкуснейшие кулинарные шедевры, в любовью приготовленные шеф-поваром. Под хорошую закуску на свадьбе активно употребляется алкоголь. Выгоднее приобрести напитки самостоятельно, поскольку рестораны предлагают винно-водочные изделия по завышенным ценам. При расчете алкогольной продукции не забудьте посчитать всех гостей, в том числе и бабушек с дедушками. Поинтересуйтесь у старшего поколения о состоянии здоровья – возможно, </w:t>
      </w:r>
      <w:r w:rsidRPr="002A4F59">
        <w:rPr>
          <w:rFonts w:ascii="Times New Roman" w:hAnsi="Times New Roman"/>
          <w:sz w:val="24"/>
          <w:szCs w:val="24"/>
        </w:rPr>
        <w:t>&lt;a href="http://uhod-smeds.ru/"&gt;</w:t>
      </w:r>
      <w:r w:rsidRPr="00AD6D68">
        <w:rPr>
          <w:rFonts w:ascii="Times New Roman" w:hAnsi="Times New Roman"/>
          <w:b/>
          <w:sz w:val="24"/>
          <w:szCs w:val="24"/>
        </w:rPr>
        <w:t>уход за пожилыми людьми</w:t>
      </w:r>
      <w:r w:rsidRPr="002A4F59">
        <w:rPr>
          <w:rFonts w:ascii="Times New Roman" w:hAnsi="Times New Roman"/>
          <w:sz w:val="24"/>
          <w:szCs w:val="24"/>
        </w:rPr>
        <w:t>&lt;/a&gt;</w:t>
      </w:r>
      <w:r>
        <w:rPr>
          <w:rFonts w:ascii="Times New Roman" w:hAnsi="Times New Roman"/>
          <w:sz w:val="24"/>
          <w:szCs w:val="24"/>
        </w:rPr>
        <w:t xml:space="preserve"> в условиях стационара или домашнего лечения запрещает принятие спиртного.</w:t>
      </w:r>
      <w:r w:rsidRPr="009E0EED">
        <w:rPr>
          <w:rFonts w:ascii="Times New Roman" w:hAnsi="Times New Roman"/>
          <w:sz w:val="24"/>
          <w:szCs w:val="24"/>
        </w:rPr>
        <w:t>&lt;/</w:t>
      </w:r>
      <w:r>
        <w:rPr>
          <w:rFonts w:ascii="Times New Roman" w:hAnsi="Times New Roman"/>
          <w:sz w:val="24"/>
          <w:szCs w:val="24"/>
          <w:lang w:val="en-US"/>
        </w:rPr>
        <w:t>p</w:t>
      </w:r>
      <w:r w:rsidRPr="009E0EED">
        <w:rPr>
          <w:rFonts w:ascii="Times New Roman" w:hAnsi="Times New Roman"/>
          <w:sz w:val="24"/>
          <w:szCs w:val="24"/>
        </w:rPr>
        <w:t>&gt;</w:t>
      </w:r>
      <w:r>
        <w:rPr>
          <w:rFonts w:ascii="Times New Roman" w:hAnsi="Times New Roman"/>
          <w:sz w:val="24"/>
          <w:szCs w:val="24"/>
        </w:rPr>
        <w:t xml:space="preserve"> </w:t>
      </w:r>
    </w:p>
    <w:p w:rsidR="00874F55" w:rsidRPr="009E0EED" w:rsidRDefault="00874F55" w:rsidP="00FB2429">
      <w:pPr>
        <w:rPr>
          <w:rFonts w:ascii="Times New Roman" w:hAnsi="Times New Roman"/>
          <w:sz w:val="28"/>
          <w:szCs w:val="24"/>
        </w:rPr>
      </w:pPr>
      <w:r w:rsidRPr="009E0EED">
        <w:rPr>
          <w:rFonts w:ascii="Times New Roman" w:hAnsi="Times New Roman"/>
          <w:sz w:val="28"/>
          <w:szCs w:val="24"/>
        </w:rPr>
        <w:t>&lt;</w:t>
      </w:r>
      <w:r>
        <w:rPr>
          <w:rFonts w:ascii="Times New Roman" w:hAnsi="Times New Roman"/>
          <w:sz w:val="28"/>
          <w:szCs w:val="24"/>
          <w:lang w:val="en-US"/>
        </w:rPr>
        <w:t>h</w:t>
      </w:r>
      <w:r w:rsidRPr="009E0EED">
        <w:rPr>
          <w:rFonts w:ascii="Times New Roman" w:hAnsi="Times New Roman"/>
          <w:sz w:val="28"/>
          <w:szCs w:val="24"/>
        </w:rPr>
        <w:t>2&gt;</w:t>
      </w:r>
      <w:r w:rsidRPr="00AD6D68">
        <w:rPr>
          <w:rFonts w:ascii="Times New Roman" w:hAnsi="Times New Roman"/>
          <w:sz w:val="28"/>
          <w:szCs w:val="24"/>
        </w:rPr>
        <w:t>Как рассчитать количество алкоголя</w:t>
      </w:r>
      <w:r>
        <w:rPr>
          <w:rFonts w:ascii="Times New Roman" w:hAnsi="Times New Roman"/>
          <w:sz w:val="28"/>
          <w:szCs w:val="24"/>
        </w:rPr>
        <w:t xml:space="preserve"> на праздничный вечер</w:t>
      </w:r>
      <w:r w:rsidRPr="009E0EED">
        <w:rPr>
          <w:rFonts w:ascii="Times New Roman" w:hAnsi="Times New Roman"/>
          <w:sz w:val="28"/>
          <w:szCs w:val="24"/>
        </w:rPr>
        <w:t>&lt;/</w:t>
      </w:r>
      <w:r>
        <w:rPr>
          <w:rFonts w:ascii="Times New Roman" w:hAnsi="Times New Roman"/>
          <w:sz w:val="28"/>
          <w:szCs w:val="24"/>
          <w:lang w:val="en-US"/>
        </w:rPr>
        <w:t>h</w:t>
      </w:r>
      <w:r w:rsidRPr="009E0EED">
        <w:rPr>
          <w:rFonts w:ascii="Times New Roman" w:hAnsi="Times New Roman"/>
          <w:sz w:val="28"/>
          <w:szCs w:val="24"/>
        </w:rPr>
        <w:t>2&gt;</w:t>
      </w:r>
    </w:p>
    <w:p w:rsidR="00874F55" w:rsidRPr="009E0EED" w:rsidRDefault="00874F55" w:rsidP="00FB2429">
      <w:pPr>
        <w:rPr>
          <w:rFonts w:ascii="Times New Roman" w:hAnsi="Times New Roman"/>
          <w:sz w:val="24"/>
          <w:szCs w:val="24"/>
        </w:rPr>
      </w:pPr>
      <w:r w:rsidRPr="009E0EED">
        <w:rPr>
          <w:rFonts w:ascii="Times New Roman" w:hAnsi="Times New Roman"/>
          <w:sz w:val="24"/>
          <w:szCs w:val="24"/>
        </w:rPr>
        <w:t>&lt;</w:t>
      </w:r>
      <w:r>
        <w:rPr>
          <w:rFonts w:ascii="Times New Roman" w:hAnsi="Times New Roman"/>
          <w:sz w:val="24"/>
          <w:szCs w:val="24"/>
          <w:lang w:val="en-US"/>
        </w:rPr>
        <w:t>p</w:t>
      </w:r>
      <w:r w:rsidRPr="009E0EED">
        <w:rPr>
          <w:rFonts w:ascii="Times New Roman" w:hAnsi="Times New Roman"/>
          <w:sz w:val="24"/>
          <w:szCs w:val="24"/>
        </w:rPr>
        <w:t>&gt;</w:t>
      </w:r>
      <w:r>
        <w:rPr>
          <w:rFonts w:ascii="Times New Roman" w:hAnsi="Times New Roman"/>
          <w:sz w:val="24"/>
          <w:szCs w:val="24"/>
        </w:rPr>
        <w:t>Не следует гадать, покупая напитки ящиками впрок. Существуют специальные формулы, которые позволяют произвести точный расчет алкоголя на свадьбу вплоть до бутылки. Для начала, следует точно знать количество гостей на банкете. Полученную цифру разбейте на категории: пьющие гости, слабо пьющие, совсем непьющие и дети. Согласно полученным данным, произведите расчет по следующим параметрам:</w:t>
      </w:r>
      <w:r w:rsidRPr="009E0EED">
        <w:rPr>
          <w:rFonts w:ascii="Times New Roman" w:hAnsi="Times New Roman"/>
          <w:sz w:val="24"/>
          <w:szCs w:val="24"/>
        </w:rPr>
        <w:t>&lt;/</w:t>
      </w:r>
      <w:r>
        <w:rPr>
          <w:rFonts w:ascii="Times New Roman" w:hAnsi="Times New Roman"/>
          <w:sz w:val="24"/>
          <w:szCs w:val="24"/>
          <w:lang w:val="en-US"/>
        </w:rPr>
        <w:t>p</w:t>
      </w:r>
      <w:r w:rsidRPr="009E0EED">
        <w:rPr>
          <w:rFonts w:ascii="Times New Roman" w:hAnsi="Times New Roman"/>
          <w:sz w:val="24"/>
          <w:szCs w:val="24"/>
        </w:rPr>
        <w:t>&gt;</w:t>
      </w:r>
    </w:p>
    <w:p w:rsidR="00874F55" w:rsidRPr="009E0EED" w:rsidRDefault="00874F55" w:rsidP="00FB2429">
      <w:pPr>
        <w:rPr>
          <w:rFonts w:ascii="Times New Roman" w:hAnsi="Times New Roman"/>
          <w:sz w:val="24"/>
          <w:szCs w:val="24"/>
        </w:rPr>
      </w:pPr>
      <w:r w:rsidRPr="009E0EED">
        <w:rPr>
          <w:rFonts w:ascii="Times New Roman" w:hAnsi="Times New Roman"/>
          <w:sz w:val="24"/>
          <w:szCs w:val="24"/>
        </w:rPr>
        <w:t>&lt;</w:t>
      </w:r>
      <w:r>
        <w:rPr>
          <w:rFonts w:ascii="Times New Roman" w:hAnsi="Times New Roman"/>
          <w:sz w:val="24"/>
          <w:szCs w:val="24"/>
          <w:lang w:val="en-US"/>
        </w:rPr>
        <w:t>ul</w:t>
      </w:r>
      <w:r w:rsidRPr="009E0EED">
        <w:rPr>
          <w:rFonts w:ascii="Times New Roman" w:hAnsi="Times New Roman"/>
          <w:sz w:val="24"/>
          <w:szCs w:val="24"/>
        </w:rPr>
        <w:t>&gt;&lt;</w:t>
      </w:r>
      <w:r>
        <w:rPr>
          <w:rFonts w:ascii="Times New Roman" w:hAnsi="Times New Roman"/>
          <w:sz w:val="24"/>
          <w:szCs w:val="24"/>
          <w:lang w:val="en-US"/>
        </w:rPr>
        <w:t>li</w:t>
      </w:r>
      <w:r w:rsidRPr="009E0EED">
        <w:rPr>
          <w:rFonts w:ascii="Times New Roman" w:hAnsi="Times New Roman"/>
          <w:sz w:val="24"/>
          <w:szCs w:val="24"/>
        </w:rPr>
        <w:t>&gt;</w:t>
      </w:r>
      <w:r>
        <w:rPr>
          <w:rFonts w:ascii="Times New Roman" w:hAnsi="Times New Roman"/>
          <w:sz w:val="24"/>
          <w:szCs w:val="24"/>
        </w:rPr>
        <w:t>для пьющих гостей приобретите по 1 бутылке вина и 0,5 бутылки водки на человека, вне зависимости от пола;</w:t>
      </w: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p>
    <w:p w:rsidR="00874F55" w:rsidRDefault="00874F55" w:rsidP="00FB2429">
      <w:pPr>
        <w:rPr>
          <w:rFonts w:ascii="Times New Roman" w:hAnsi="Times New Roman"/>
          <w:sz w:val="24"/>
          <w:szCs w:val="24"/>
        </w:rPr>
      </w:pP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r>
        <w:rPr>
          <w:rFonts w:ascii="Times New Roman" w:hAnsi="Times New Roman"/>
          <w:sz w:val="24"/>
          <w:szCs w:val="24"/>
        </w:rPr>
        <w:t>среднепьющей женщине достаточно 1 бутылки белого или красного вина;</w:t>
      </w: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p>
    <w:p w:rsidR="00874F55" w:rsidRDefault="00874F55" w:rsidP="00FB2429">
      <w:pPr>
        <w:rPr>
          <w:rFonts w:ascii="Times New Roman" w:hAnsi="Times New Roman"/>
          <w:sz w:val="24"/>
          <w:szCs w:val="24"/>
        </w:rPr>
      </w:pP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r>
        <w:rPr>
          <w:rFonts w:ascii="Times New Roman" w:hAnsi="Times New Roman"/>
          <w:sz w:val="24"/>
          <w:szCs w:val="24"/>
        </w:rPr>
        <w:t>среднепьющему мужчине достаточно 0,5 бутылки водки;</w:t>
      </w: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p>
    <w:p w:rsidR="00874F55" w:rsidRDefault="00874F55" w:rsidP="00FB2429">
      <w:pPr>
        <w:rPr>
          <w:rFonts w:ascii="Times New Roman" w:hAnsi="Times New Roman"/>
          <w:sz w:val="24"/>
          <w:szCs w:val="24"/>
        </w:rPr>
      </w:pP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r>
        <w:rPr>
          <w:rFonts w:ascii="Times New Roman" w:hAnsi="Times New Roman"/>
          <w:sz w:val="24"/>
          <w:szCs w:val="24"/>
        </w:rPr>
        <w:t>малопьющие гости выпьют по 0,5 бутылки вина и 0,25 бутылки водки – женщины и мужчины соответственно;</w:t>
      </w: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p>
    <w:p w:rsidR="00874F55" w:rsidRDefault="00874F55" w:rsidP="00FB2429">
      <w:pPr>
        <w:rPr>
          <w:rFonts w:ascii="Times New Roman" w:hAnsi="Times New Roman"/>
          <w:sz w:val="24"/>
          <w:szCs w:val="24"/>
        </w:rPr>
      </w:pP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r>
        <w:rPr>
          <w:rFonts w:ascii="Times New Roman" w:hAnsi="Times New Roman"/>
          <w:sz w:val="24"/>
          <w:szCs w:val="24"/>
        </w:rPr>
        <w:t xml:space="preserve">непьющим гостям и детям приобретите или закажите безалкогольные напитки – сок, морс или компот – из расчета </w:t>
      </w:r>
      <w:smartTag w:uri="urn:schemas-microsoft-com:office:smarttags" w:element="metricconverter">
        <w:smartTagPr>
          <w:attr w:name="ProductID" w:val="0,7 л"/>
        </w:smartTagPr>
        <w:r>
          <w:rPr>
            <w:rFonts w:ascii="Times New Roman" w:hAnsi="Times New Roman"/>
            <w:sz w:val="24"/>
            <w:szCs w:val="24"/>
          </w:rPr>
          <w:t>0,7 л</w:t>
        </w:r>
      </w:smartTag>
      <w:r>
        <w:rPr>
          <w:rFonts w:ascii="Times New Roman" w:hAnsi="Times New Roman"/>
          <w:sz w:val="24"/>
          <w:szCs w:val="24"/>
        </w:rPr>
        <w:t xml:space="preserve"> на человека;</w:t>
      </w: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p>
    <w:p w:rsidR="00874F55" w:rsidRDefault="00874F55" w:rsidP="00FB2429">
      <w:pPr>
        <w:rPr>
          <w:rFonts w:ascii="Times New Roman" w:hAnsi="Times New Roman"/>
          <w:sz w:val="24"/>
          <w:szCs w:val="24"/>
        </w:rPr>
      </w:pP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r>
        <w:rPr>
          <w:rFonts w:ascii="Times New Roman" w:hAnsi="Times New Roman"/>
          <w:sz w:val="24"/>
          <w:szCs w:val="24"/>
        </w:rPr>
        <w:t>на столе обязательно должно быть шампанское, оставшееся после прогулки – примерно 1 бутылка из расчета на 5 человек;</w:t>
      </w: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p>
    <w:p w:rsidR="00874F55" w:rsidRPr="009E0EED" w:rsidRDefault="00874F55" w:rsidP="00FB2429">
      <w:pPr>
        <w:rPr>
          <w:rFonts w:ascii="Times New Roman" w:hAnsi="Times New Roman"/>
          <w:sz w:val="24"/>
          <w:szCs w:val="24"/>
        </w:rPr>
      </w:pP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w:t>
      </w:r>
      <w:r>
        <w:rPr>
          <w:rFonts w:ascii="Times New Roman" w:hAnsi="Times New Roman"/>
          <w:sz w:val="24"/>
          <w:szCs w:val="24"/>
        </w:rPr>
        <w:t xml:space="preserve">позаботьтесь о том, чтобы в свободном доступе была чистая питьевая вода – 1 бутылка </w:t>
      </w:r>
      <w:smartTag w:uri="urn:schemas-microsoft-com:office:smarttags" w:element="metricconverter">
        <w:smartTagPr>
          <w:attr w:name="ProductID" w:val="0,5 л"/>
        </w:smartTagPr>
        <w:r>
          <w:rPr>
            <w:rFonts w:ascii="Times New Roman" w:hAnsi="Times New Roman"/>
            <w:sz w:val="24"/>
            <w:szCs w:val="24"/>
          </w:rPr>
          <w:t>0,5 л</w:t>
        </w:r>
      </w:smartTag>
      <w:r>
        <w:rPr>
          <w:rFonts w:ascii="Times New Roman" w:hAnsi="Times New Roman"/>
          <w:sz w:val="24"/>
          <w:szCs w:val="24"/>
        </w:rPr>
        <w:t xml:space="preserve"> на пять человек.</w:t>
      </w:r>
      <w:r w:rsidRPr="009E0EED">
        <w:rPr>
          <w:rFonts w:ascii="Times New Roman" w:hAnsi="Times New Roman"/>
          <w:sz w:val="24"/>
          <w:szCs w:val="24"/>
        </w:rPr>
        <w:t>&lt;/</w:t>
      </w:r>
      <w:r>
        <w:rPr>
          <w:rFonts w:ascii="Times New Roman" w:hAnsi="Times New Roman"/>
          <w:sz w:val="24"/>
          <w:szCs w:val="24"/>
          <w:lang w:val="en-US"/>
        </w:rPr>
        <w:t>li</w:t>
      </w:r>
      <w:r w:rsidRPr="009E0EED">
        <w:rPr>
          <w:rFonts w:ascii="Times New Roman" w:hAnsi="Times New Roman"/>
          <w:sz w:val="24"/>
          <w:szCs w:val="24"/>
        </w:rPr>
        <w:t>&gt;&lt;/</w:t>
      </w:r>
      <w:r>
        <w:rPr>
          <w:rFonts w:ascii="Times New Roman" w:hAnsi="Times New Roman"/>
          <w:sz w:val="24"/>
          <w:szCs w:val="24"/>
          <w:lang w:val="en-US"/>
        </w:rPr>
        <w:t>ul</w:t>
      </w:r>
      <w:r w:rsidRPr="009E0EED">
        <w:rPr>
          <w:rFonts w:ascii="Times New Roman" w:hAnsi="Times New Roman"/>
          <w:sz w:val="24"/>
          <w:szCs w:val="24"/>
        </w:rPr>
        <w:t>&gt;</w:t>
      </w:r>
    </w:p>
    <w:p w:rsidR="00874F55" w:rsidRPr="009E0EED" w:rsidRDefault="00874F55" w:rsidP="00FB2429">
      <w:pPr>
        <w:rPr>
          <w:rFonts w:ascii="Times New Roman" w:hAnsi="Times New Roman"/>
          <w:sz w:val="24"/>
          <w:szCs w:val="24"/>
        </w:rPr>
      </w:pPr>
      <w:r w:rsidRPr="009E0EED">
        <w:rPr>
          <w:rFonts w:ascii="Times New Roman" w:hAnsi="Times New Roman"/>
          <w:sz w:val="24"/>
          <w:szCs w:val="24"/>
        </w:rPr>
        <w:t>&lt;</w:t>
      </w:r>
      <w:r>
        <w:rPr>
          <w:rFonts w:ascii="Times New Roman" w:hAnsi="Times New Roman"/>
          <w:sz w:val="24"/>
          <w:szCs w:val="24"/>
          <w:lang w:val="en-US"/>
        </w:rPr>
        <w:t>p</w:t>
      </w:r>
      <w:r w:rsidRPr="009E0EED">
        <w:rPr>
          <w:rFonts w:ascii="Times New Roman" w:hAnsi="Times New Roman"/>
          <w:sz w:val="24"/>
          <w:szCs w:val="24"/>
        </w:rPr>
        <w:t>&gt;</w:t>
      </w:r>
      <w:r>
        <w:rPr>
          <w:rFonts w:ascii="Times New Roman" w:hAnsi="Times New Roman"/>
          <w:sz w:val="24"/>
          <w:szCs w:val="24"/>
        </w:rPr>
        <w:t xml:space="preserve">Приобретайте алкоголь с небольшим запасом – лучше, если вино останется, чем не хватит. После банкета позаботьтесь о том, чтобы все гости с комфортом добрались до дома. Особое внимание уделите пожилым – если </w:t>
      </w:r>
      <w:r w:rsidRPr="00AD6D68">
        <w:rPr>
          <w:rFonts w:ascii="Times New Roman" w:hAnsi="Times New Roman"/>
          <w:sz w:val="24"/>
          <w:szCs w:val="24"/>
        </w:rPr>
        <w:t>&lt;a href="http://uhod-smeds.ru/"&gt;</w:t>
      </w:r>
      <w:r w:rsidRPr="00AD6D68">
        <w:rPr>
          <w:rFonts w:ascii="Times New Roman" w:hAnsi="Times New Roman"/>
          <w:b/>
          <w:sz w:val="24"/>
          <w:szCs w:val="24"/>
        </w:rPr>
        <w:t>частный дом престарелых</w:t>
      </w:r>
      <w:r w:rsidRPr="00AD6D68">
        <w:rPr>
          <w:rFonts w:ascii="Times New Roman" w:hAnsi="Times New Roman"/>
          <w:sz w:val="24"/>
          <w:szCs w:val="24"/>
        </w:rPr>
        <w:t>&lt;/a&gt;</w:t>
      </w:r>
      <w:r>
        <w:rPr>
          <w:rFonts w:ascii="Times New Roman" w:hAnsi="Times New Roman"/>
          <w:sz w:val="24"/>
          <w:szCs w:val="24"/>
        </w:rPr>
        <w:t>, загородный дом или квартира бабушки или деда находятся далеко от ресторана, закажите такси, или снимите номер в отеле поблизости от места проведения банкета.&lt;</w:t>
      </w:r>
      <w:r w:rsidRPr="009E0EED">
        <w:rPr>
          <w:rFonts w:ascii="Times New Roman" w:hAnsi="Times New Roman"/>
          <w:sz w:val="24"/>
          <w:szCs w:val="24"/>
        </w:rPr>
        <w:t>/</w:t>
      </w:r>
      <w:r>
        <w:rPr>
          <w:rFonts w:ascii="Times New Roman" w:hAnsi="Times New Roman"/>
          <w:sz w:val="24"/>
          <w:szCs w:val="24"/>
          <w:lang w:val="en-US"/>
        </w:rPr>
        <w:t>p</w:t>
      </w:r>
      <w:r w:rsidRPr="009E0EED">
        <w:rPr>
          <w:rFonts w:ascii="Times New Roman" w:hAnsi="Times New Roman"/>
          <w:sz w:val="24"/>
          <w:szCs w:val="24"/>
        </w:rPr>
        <w:t>&gt;</w:t>
      </w:r>
    </w:p>
    <w:p w:rsidR="00874F55" w:rsidRPr="00F25BC9" w:rsidRDefault="00874F55" w:rsidP="00FB2429">
      <w:pPr>
        <w:rPr>
          <w:rFonts w:ascii="Times New Roman" w:hAnsi="Times New Roman"/>
          <w:sz w:val="24"/>
          <w:szCs w:val="24"/>
        </w:rPr>
      </w:pPr>
    </w:p>
    <w:sectPr w:rsidR="00874F55" w:rsidRPr="00F25BC9" w:rsidSect="0019123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F55" w:rsidRDefault="00874F55" w:rsidP="002A3AA2">
      <w:pPr>
        <w:spacing w:after="0" w:line="240" w:lineRule="auto"/>
      </w:pPr>
      <w:r>
        <w:separator/>
      </w:r>
    </w:p>
  </w:endnote>
  <w:endnote w:type="continuationSeparator" w:id="0">
    <w:p w:rsidR="00874F55" w:rsidRDefault="00874F55" w:rsidP="002A3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F55" w:rsidRDefault="00874F55" w:rsidP="002A3AA2">
      <w:pPr>
        <w:spacing w:after="0" w:line="240" w:lineRule="auto"/>
      </w:pPr>
      <w:r>
        <w:separator/>
      </w:r>
    </w:p>
  </w:footnote>
  <w:footnote w:type="continuationSeparator" w:id="0">
    <w:p w:rsidR="00874F55" w:rsidRDefault="00874F55" w:rsidP="002A3AA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76F9"/>
    <w:rsid w:val="000125C5"/>
    <w:rsid w:val="0001624F"/>
    <w:rsid w:val="000320BC"/>
    <w:rsid w:val="000400E3"/>
    <w:rsid w:val="0004045E"/>
    <w:rsid w:val="00050D45"/>
    <w:rsid w:val="00052B86"/>
    <w:rsid w:val="00052BCC"/>
    <w:rsid w:val="0006756C"/>
    <w:rsid w:val="000873C4"/>
    <w:rsid w:val="0009362D"/>
    <w:rsid w:val="000942E8"/>
    <w:rsid w:val="00094D32"/>
    <w:rsid w:val="000A1B6C"/>
    <w:rsid w:val="000A3B88"/>
    <w:rsid w:val="000B2215"/>
    <w:rsid w:val="000B2565"/>
    <w:rsid w:val="000C3B55"/>
    <w:rsid w:val="000E0F5F"/>
    <w:rsid w:val="000F2C05"/>
    <w:rsid w:val="00102520"/>
    <w:rsid w:val="0010369F"/>
    <w:rsid w:val="00104988"/>
    <w:rsid w:val="00112C39"/>
    <w:rsid w:val="00121D5F"/>
    <w:rsid w:val="00124766"/>
    <w:rsid w:val="00133FF2"/>
    <w:rsid w:val="001441F3"/>
    <w:rsid w:val="00144616"/>
    <w:rsid w:val="00146166"/>
    <w:rsid w:val="00154F60"/>
    <w:rsid w:val="00161F58"/>
    <w:rsid w:val="00163228"/>
    <w:rsid w:val="001641C6"/>
    <w:rsid w:val="0017641B"/>
    <w:rsid w:val="00180ED5"/>
    <w:rsid w:val="00181957"/>
    <w:rsid w:val="001823A8"/>
    <w:rsid w:val="00191230"/>
    <w:rsid w:val="00192078"/>
    <w:rsid w:val="00197FA0"/>
    <w:rsid w:val="001A2794"/>
    <w:rsid w:val="001B230E"/>
    <w:rsid w:val="001C06D3"/>
    <w:rsid w:val="001C7856"/>
    <w:rsid w:val="001D0E3C"/>
    <w:rsid w:val="001D0F8F"/>
    <w:rsid w:val="001E608B"/>
    <w:rsid w:val="001E7239"/>
    <w:rsid w:val="001F2C27"/>
    <w:rsid w:val="001F7E44"/>
    <w:rsid w:val="0021233B"/>
    <w:rsid w:val="002138B0"/>
    <w:rsid w:val="00220069"/>
    <w:rsid w:val="00224576"/>
    <w:rsid w:val="002316A5"/>
    <w:rsid w:val="00234778"/>
    <w:rsid w:val="00236636"/>
    <w:rsid w:val="00242754"/>
    <w:rsid w:val="00257D59"/>
    <w:rsid w:val="0026454A"/>
    <w:rsid w:val="00271793"/>
    <w:rsid w:val="00276F6A"/>
    <w:rsid w:val="002840AA"/>
    <w:rsid w:val="002A332E"/>
    <w:rsid w:val="002A388A"/>
    <w:rsid w:val="002A3AA2"/>
    <w:rsid w:val="002A4F59"/>
    <w:rsid w:val="002B55C2"/>
    <w:rsid w:val="002B7449"/>
    <w:rsid w:val="002C17F1"/>
    <w:rsid w:val="002C2562"/>
    <w:rsid w:val="002D263A"/>
    <w:rsid w:val="002F2F0D"/>
    <w:rsid w:val="002F2FED"/>
    <w:rsid w:val="002F438E"/>
    <w:rsid w:val="002F664B"/>
    <w:rsid w:val="00301BAA"/>
    <w:rsid w:val="00307354"/>
    <w:rsid w:val="00312E84"/>
    <w:rsid w:val="00315EB3"/>
    <w:rsid w:val="00316EF5"/>
    <w:rsid w:val="00325C00"/>
    <w:rsid w:val="00332C72"/>
    <w:rsid w:val="00334604"/>
    <w:rsid w:val="00343174"/>
    <w:rsid w:val="00351051"/>
    <w:rsid w:val="0035235A"/>
    <w:rsid w:val="00360340"/>
    <w:rsid w:val="0036390C"/>
    <w:rsid w:val="003651EA"/>
    <w:rsid w:val="0036542C"/>
    <w:rsid w:val="0036636D"/>
    <w:rsid w:val="00376ACA"/>
    <w:rsid w:val="0039625E"/>
    <w:rsid w:val="00397B34"/>
    <w:rsid w:val="003A31D7"/>
    <w:rsid w:val="003B282E"/>
    <w:rsid w:val="003E6490"/>
    <w:rsid w:val="003F19C2"/>
    <w:rsid w:val="003F5922"/>
    <w:rsid w:val="00422D08"/>
    <w:rsid w:val="004412AC"/>
    <w:rsid w:val="004541FE"/>
    <w:rsid w:val="004736D4"/>
    <w:rsid w:val="00496A6E"/>
    <w:rsid w:val="004A5924"/>
    <w:rsid w:val="004A7A06"/>
    <w:rsid w:val="004B546D"/>
    <w:rsid w:val="004B7085"/>
    <w:rsid w:val="004C0CFD"/>
    <w:rsid w:val="004C2E83"/>
    <w:rsid w:val="004D19EC"/>
    <w:rsid w:val="004D2584"/>
    <w:rsid w:val="004D2A45"/>
    <w:rsid w:val="004D5433"/>
    <w:rsid w:val="0050390A"/>
    <w:rsid w:val="00504068"/>
    <w:rsid w:val="005044F7"/>
    <w:rsid w:val="00523FFA"/>
    <w:rsid w:val="005265B5"/>
    <w:rsid w:val="00527755"/>
    <w:rsid w:val="005302E6"/>
    <w:rsid w:val="005536B5"/>
    <w:rsid w:val="005672D2"/>
    <w:rsid w:val="0058215A"/>
    <w:rsid w:val="00582B08"/>
    <w:rsid w:val="00583F7A"/>
    <w:rsid w:val="0058474D"/>
    <w:rsid w:val="0058670E"/>
    <w:rsid w:val="00591D62"/>
    <w:rsid w:val="00593506"/>
    <w:rsid w:val="0059626B"/>
    <w:rsid w:val="005A6012"/>
    <w:rsid w:val="005B0992"/>
    <w:rsid w:val="005B6BBE"/>
    <w:rsid w:val="005C0586"/>
    <w:rsid w:val="005C0910"/>
    <w:rsid w:val="005C1D82"/>
    <w:rsid w:val="00600720"/>
    <w:rsid w:val="00606F91"/>
    <w:rsid w:val="00616385"/>
    <w:rsid w:val="0062185C"/>
    <w:rsid w:val="00642821"/>
    <w:rsid w:val="00653D54"/>
    <w:rsid w:val="00654CB8"/>
    <w:rsid w:val="00656D5D"/>
    <w:rsid w:val="00662DF4"/>
    <w:rsid w:val="00666EFE"/>
    <w:rsid w:val="0068640D"/>
    <w:rsid w:val="006A2C73"/>
    <w:rsid w:val="006A648C"/>
    <w:rsid w:val="006C14E2"/>
    <w:rsid w:val="006C42C8"/>
    <w:rsid w:val="006E405C"/>
    <w:rsid w:val="00700717"/>
    <w:rsid w:val="00700736"/>
    <w:rsid w:val="007015B0"/>
    <w:rsid w:val="007028C8"/>
    <w:rsid w:val="00710D8B"/>
    <w:rsid w:val="007161AB"/>
    <w:rsid w:val="007242EE"/>
    <w:rsid w:val="00732399"/>
    <w:rsid w:val="0073705D"/>
    <w:rsid w:val="00744B07"/>
    <w:rsid w:val="00747BAD"/>
    <w:rsid w:val="00757C3A"/>
    <w:rsid w:val="007629C1"/>
    <w:rsid w:val="00763842"/>
    <w:rsid w:val="0077145D"/>
    <w:rsid w:val="0078312D"/>
    <w:rsid w:val="007854E7"/>
    <w:rsid w:val="0078581C"/>
    <w:rsid w:val="00793842"/>
    <w:rsid w:val="00795901"/>
    <w:rsid w:val="00797783"/>
    <w:rsid w:val="007C1E7E"/>
    <w:rsid w:val="007C28C5"/>
    <w:rsid w:val="007D5626"/>
    <w:rsid w:val="007D5E19"/>
    <w:rsid w:val="007E4A1D"/>
    <w:rsid w:val="007E6762"/>
    <w:rsid w:val="007F2321"/>
    <w:rsid w:val="00803A49"/>
    <w:rsid w:val="00804F22"/>
    <w:rsid w:val="00823792"/>
    <w:rsid w:val="0083653B"/>
    <w:rsid w:val="008450E8"/>
    <w:rsid w:val="00846480"/>
    <w:rsid w:val="00853A56"/>
    <w:rsid w:val="00856161"/>
    <w:rsid w:val="0086014E"/>
    <w:rsid w:val="00867EF4"/>
    <w:rsid w:val="008729CD"/>
    <w:rsid w:val="00872E26"/>
    <w:rsid w:val="00874F55"/>
    <w:rsid w:val="00883698"/>
    <w:rsid w:val="00886369"/>
    <w:rsid w:val="008949E0"/>
    <w:rsid w:val="008A106B"/>
    <w:rsid w:val="008A1113"/>
    <w:rsid w:val="008A1C69"/>
    <w:rsid w:val="008B062F"/>
    <w:rsid w:val="008B3C2D"/>
    <w:rsid w:val="008B5172"/>
    <w:rsid w:val="008B62E2"/>
    <w:rsid w:val="008C1389"/>
    <w:rsid w:val="008D3C9F"/>
    <w:rsid w:val="008F4F97"/>
    <w:rsid w:val="009033EF"/>
    <w:rsid w:val="00946A77"/>
    <w:rsid w:val="0095365B"/>
    <w:rsid w:val="00954CDB"/>
    <w:rsid w:val="00956581"/>
    <w:rsid w:val="00962142"/>
    <w:rsid w:val="00970AE7"/>
    <w:rsid w:val="009750D5"/>
    <w:rsid w:val="009A637A"/>
    <w:rsid w:val="009B5ACB"/>
    <w:rsid w:val="009B764C"/>
    <w:rsid w:val="009C133D"/>
    <w:rsid w:val="009D4FEA"/>
    <w:rsid w:val="009D5B2D"/>
    <w:rsid w:val="009E0EED"/>
    <w:rsid w:val="009E7F7C"/>
    <w:rsid w:val="00A178C3"/>
    <w:rsid w:val="00A22E39"/>
    <w:rsid w:val="00A3541D"/>
    <w:rsid w:val="00A41BFA"/>
    <w:rsid w:val="00A43B20"/>
    <w:rsid w:val="00A51579"/>
    <w:rsid w:val="00A748F1"/>
    <w:rsid w:val="00A75138"/>
    <w:rsid w:val="00A77A61"/>
    <w:rsid w:val="00A836D3"/>
    <w:rsid w:val="00AA7CE1"/>
    <w:rsid w:val="00AB1B23"/>
    <w:rsid w:val="00AB1C81"/>
    <w:rsid w:val="00AB454F"/>
    <w:rsid w:val="00AC1560"/>
    <w:rsid w:val="00AC27F4"/>
    <w:rsid w:val="00AC73A3"/>
    <w:rsid w:val="00AD1780"/>
    <w:rsid w:val="00AD6D68"/>
    <w:rsid w:val="00AE157F"/>
    <w:rsid w:val="00B00E2C"/>
    <w:rsid w:val="00B013AC"/>
    <w:rsid w:val="00B03FE6"/>
    <w:rsid w:val="00B12186"/>
    <w:rsid w:val="00B23328"/>
    <w:rsid w:val="00B26C29"/>
    <w:rsid w:val="00B27972"/>
    <w:rsid w:val="00B40736"/>
    <w:rsid w:val="00B438F1"/>
    <w:rsid w:val="00B45248"/>
    <w:rsid w:val="00B53B8F"/>
    <w:rsid w:val="00B57C0B"/>
    <w:rsid w:val="00B62D21"/>
    <w:rsid w:val="00B6517B"/>
    <w:rsid w:val="00B73B33"/>
    <w:rsid w:val="00B76E62"/>
    <w:rsid w:val="00B9452E"/>
    <w:rsid w:val="00BA71DE"/>
    <w:rsid w:val="00BC54DC"/>
    <w:rsid w:val="00BC607A"/>
    <w:rsid w:val="00BD0F74"/>
    <w:rsid w:val="00BD3AA0"/>
    <w:rsid w:val="00BD53E1"/>
    <w:rsid w:val="00BE565C"/>
    <w:rsid w:val="00BE5C1D"/>
    <w:rsid w:val="00BF1157"/>
    <w:rsid w:val="00C070A2"/>
    <w:rsid w:val="00C21714"/>
    <w:rsid w:val="00C23F1B"/>
    <w:rsid w:val="00C36385"/>
    <w:rsid w:val="00C4337B"/>
    <w:rsid w:val="00C50654"/>
    <w:rsid w:val="00C51D92"/>
    <w:rsid w:val="00C56012"/>
    <w:rsid w:val="00C72E04"/>
    <w:rsid w:val="00C8510D"/>
    <w:rsid w:val="00C903C3"/>
    <w:rsid w:val="00C91EF5"/>
    <w:rsid w:val="00CA3173"/>
    <w:rsid w:val="00CA3B88"/>
    <w:rsid w:val="00CA5033"/>
    <w:rsid w:val="00CC508E"/>
    <w:rsid w:val="00CC5446"/>
    <w:rsid w:val="00CD085D"/>
    <w:rsid w:val="00CD1B21"/>
    <w:rsid w:val="00CD49E7"/>
    <w:rsid w:val="00CD6F21"/>
    <w:rsid w:val="00CD7087"/>
    <w:rsid w:val="00CE327E"/>
    <w:rsid w:val="00CE3532"/>
    <w:rsid w:val="00CF0C0F"/>
    <w:rsid w:val="00D01F14"/>
    <w:rsid w:val="00D12FAD"/>
    <w:rsid w:val="00D2269F"/>
    <w:rsid w:val="00D37CD4"/>
    <w:rsid w:val="00D41E69"/>
    <w:rsid w:val="00D45040"/>
    <w:rsid w:val="00D509B3"/>
    <w:rsid w:val="00D702F7"/>
    <w:rsid w:val="00D70B3B"/>
    <w:rsid w:val="00D77CA0"/>
    <w:rsid w:val="00D86CED"/>
    <w:rsid w:val="00D90DB5"/>
    <w:rsid w:val="00DA52A1"/>
    <w:rsid w:val="00DB78CA"/>
    <w:rsid w:val="00DC3510"/>
    <w:rsid w:val="00DC4BEA"/>
    <w:rsid w:val="00DC6A8D"/>
    <w:rsid w:val="00DD4AFB"/>
    <w:rsid w:val="00DE2C84"/>
    <w:rsid w:val="00DE452D"/>
    <w:rsid w:val="00DF02AA"/>
    <w:rsid w:val="00DF17CD"/>
    <w:rsid w:val="00DF76F9"/>
    <w:rsid w:val="00E07063"/>
    <w:rsid w:val="00E07AAA"/>
    <w:rsid w:val="00E11A94"/>
    <w:rsid w:val="00E13CDE"/>
    <w:rsid w:val="00E13D8F"/>
    <w:rsid w:val="00E16149"/>
    <w:rsid w:val="00E25E54"/>
    <w:rsid w:val="00E26F43"/>
    <w:rsid w:val="00E44E40"/>
    <w:rsid w:val="00E479E2"/>
    <w:rsid w:val="00E563A5"/>
    <w:rsid w:val="00E6179E"/>
    <w:rsid w:val="00E72BF0"/>
    <w:rsid w:val="00E829A7"/>
    <w:rsid w:val="00E84531"/>
    <w:rsid w:val="00E91745"/>
    <w:rsid w:val="00EA43A0"/>
    <w:rsid w:val="00EC0A66"/>
    <w:rsid w:val="00EC2AE8"/>
    <w:rsid w:val="00EC337D"/>
    <w:rsid w:val="00EC6B9F"/>
    <w:rsid w:val="00EC7445"/>
    <w:rsid w:val="00ED3C68"/>
    <w:rsid w:val="00EE15C7"/>
    <w:rsid w:val="00EE2275"/>
    <w:rsid w:val="00F0791E"/>
    <w:rsid w:val="00F131F7"/>
    <w:rsid w:val="00F25BC9"/>
    <w:rsid w:val="00F3176F"/>
    <w:rsid w:val="00F3265D"/>
    <w:rsid w:val="00F33002"/>
    <w:rsid w:val="00F426A2"/>
    <w:rsid w:val="00F438DF"/>
    <w:rsid w:val="00F56F32"/>
    <w:rsid w:val="00F61BF6"/>
    <w:rsid w:val="00F712B2"/>
    <w:rsid w:val="00F83808"/>
    <w:rsid w:val="00F87277"/>
    <w:rsid w:val="00F8777B"/>
    <w:rsid w:val="00F914E7"/>
    <w:rsid w:val="00F97271"/>
    <w:rsid w:val="00FB084F"/>
    <w:rsid w:val="00FB0CD3"/>
    <w:rsid w:val="00FB2429"/>
    <w:rsid w:val="00FB680A"/>
    <w:rsid w:val="00FC4406"/>
    <w:rsid w:val="00FD2BF9"/>
    <w:rsid w:val="00FD4E12"/>
    <w:rsid w:val="00FF226D"/>
    <w:rsid w:val="00FF27A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30"/>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121D5F"/>
    <w:rPr>
      <w:rFonts w:cs="Times New Roman"/>
    </w:rPr>
  </w:style>
  <w:style w:type="character" w:styleId="Hyperlink">
    <w:name w:val="Hyperlink"/>
    <w:basedOn w:val="DefaultParagraphFont"/>
    <w:uiPriority w:val="99"/>
    <w:rsid w:val="00121D5F"/>
    <w:rPr>
      <w:rFonts w:cs="Times New Roman"/>
      <w:color w:val="0000FF"/>
      <w:u w:val="single"/>
    </w:rPr>
  </w:style>
  <w:style w:type="paragraph" w:styleId="Header">
    <w:name w:val="header"/>
    <w:basedOn w:val="Normal"/>
    <w:link w:val="HeaderChar"/>
    <w:uiPriority w:val="99"/>
    <w:rsid w:val="002A3AA2"/>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2A3AA2"/>
    <w:rPr>
      <w:rFonts w:cs="Times New Roman"/>
    </w:rPr>
  </w:style>
  <w:style w:type="paragraph" w:styleId="Footer">
    <w:name w:val="footer"/>
    <w:basedOn w:val="Normal"/>
    <w:link w:val="FooterChar"/>
    <w:uiPriority w:val="99"/>
    <w:rsid w:val="002A3AA2"/>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2A3AA2"/>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k.com/away.php?to=http%3A%2F%2Fuhod-smeds.ru%2F" TargetMode="External"/><Relationship Id="rId3" Type="http://schemas.openxmlformats.org/officeDocument/2006/relationships/webSettings" Target="webSettings.xml"/><Relationship Id="rId7" Type="http://schemas.openxmlformats.org/officeDocument/2006/relationships/hyperlink" Target="https://vk.com/away.php?to=http%3A%2F%2Fuhod-smeds.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k.com/away.php?to=http%3A%2F%2Fsvadbaspb.r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vk.com/away.php?to=http%3A%2F%2Fuhod-smeds.ru%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1</Pages>
  <Words>447</Words>
  <Characters>2549</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1990548 </dc:title>
  <dc:subject/>
  <dc:creator>Леночка</dc:creator>
  <cp:keywords/>
  <dc:description/>
  <cp:lastModifiedBy>1</cp:lastModifiedBy>
  <cp:revision>2</cp:revision>
  <dcterms:created xsi:type="dcterms:W3CDTF">2017-02-19T16:28:00Z</dcterms:created>
  <dcterms:modified xsi:type="dcterms:W3CDTF">2017-02-19T16:28:00Z</dcterms:modified>
</cp:coreProperties>
</file>